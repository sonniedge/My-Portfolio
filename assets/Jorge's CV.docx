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013CE" w14:textId="6FB18CBC" w:rsidR="00394A6D" w:rsidRPr="00885BD0" w:rsidRDefault="00000000" w:rsidP="00555829">
      <w:pPr>
        <w:pStyle w:val="Title"/>
        <w:jc w:val="center"/>
        <w:rPr>
          <w:rFonts w:ascii="Arial" w:hAnsi="Arial" w:cs="Arial"/>
          <w:b/>
          <w:bCs/>
          <w:color w:val="auto"/>
          <w:sz w:val="40"/>
          <w:szCs w:val="40"/>
          <w:lang w:val="pt-PT"/>
        </w:rPr>
      </w:pPr>
      <w:sdt>
        <w:sdtPr>
          <w:rPr>
            <w:rFonts w:ascii="Arial" w:hAnsi="Arial" w:cs="Arial"/>
            <w:b/>
            <w:bCs/>
            <w:color w:val="auto"/>
            <w:sz w:val="40"/>
            <w:szCs w:val="40"/>
            <w:lang w:val="pt-PT"/>
          </w:rPr>
          <w:alias w:val="Enter your name:"/>
          <w:tag w:val=""/>
          <w:id w:val="-328297061"/>
          <w:placeholder>
            <w:docPart w:val="18EF63F28DC4499B8665CEAD46D36B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1516A7" w:rsidRPr="00885BD0">
            <w:rPr>
              <w:rFonts w:ascii="Arial" w:hAnsi="Arial" w:cs="Arial"/>
              <w:b/>
              <w:bCs/>
              <w:color w:val="auto"/>
              <w:sz w:val="40"/>
              <w:szCs w:val="40"/>
              <w:lang w:val="pt-PT"/>
            </w:rPr>
            <w:t>Jorge Parente</w:t>
          </w:r>
        </w:sdtContent>
      </w:sdt>
    </w:p>
    <w:p w14:paraId="3ACDC35A" w14:textId="74309922" w:rsidR="00A63B2E" w:rsidRPr="00885BD0" w:rsidRDefault="00180BFB" w:rsidP="00555829">
      <w:pPr>
        <w:spacing w:after="0" w:line="276" w:lineRule="auto"/>
        <w:jc w:val="center"/>
        <w:rPr>
          <w:rFonts w:ascii="Arial" w:hAnsi="Arial" w:cs="Arial"/>
          <w:color w:val="auto"/>
          <w:lang w:val="pt-PT"/>
        </w:rPr>
      </w:pPr>
      <w:r w:rsidRPr="00885BD0">
        <w:rPr>
          <w:rFonts w:ascii="Arial" w:hAnsi="Arial" w:cs="Arial"/>
          <w:color w:val="auto"/>
          <w:lang w:val="pt-PT"/>
        </w:rPr>
        <w:t>07860609685</w:t>
      </w:r>
      <w:r w:rsidR="00EE467B" w:rsidRPr="00885BD0">
        <w:rPr>
          <w:rFonts w:ascii="Arial" w:hAnsi="Arial" w:cs="Arial"/>
          <w:color w:val="auto"/>
          <w:lang w:val="pt-PT"/>
        </w:rPr>
        <w:t xml:space="preserve"> </w:t>
      </w:r>
      <w:r w:rsidR="00CC75DB" w:rsidRPr="00885BD0">
        <w:rPr>
          <w:rFonts w:ascii="Arial" w:hAnsi="Arial" w:cs="Arial"/>
          <w:color w:val="auto"/>
          <w:lang w:val="pt-PT" w:bidi="en-GB"/>
        </w:rPr>
        <w:t>|</w:t>
      </w:r>
      <w:r w:rsidR="00EE467B" w:rsidRPr="00885BD0">
        <w:rPr>
          <w:rFonts w:ascii="Arial" w:hAnsi="Arial" w:cs="Arial"/>
          <w:color w:val="auto"/>
          <w:lang w:val="pt-PT" w:bidi="en-GB"/>
        </w:rPr>
        <w:t xml:space="preserve"> </w:t>
      </w:r>
      <w:r w:rsidR="00A63B2E" w:rsidRPr="00885BD0">
        <w:rPr>
          <w:rFonts w:ascii="Arial" w:hAnsi="Arial" w:cs="Arial"/>
          <w:color w:val="auto"/>
          <w:lang w:val="pt-PT"/>
        </w:rPr>
        <w:t>parente.jorge@outlook.com</w:t>
      </w:r>
      <w:r w:rsidR="00EE467B" w:rsidRPr="00885BD0">
        <w:rPr>
          <w:rFonts w:ascii="Arial" w:hAnsi="Arial" w:cs="Arial"/>
          <w:color w:val="auto"/>
          <w:lang w:val="pt-PT"/>
        </w:rPr>
        <w:t xml:space="preserve"> </w:t>
      </w:r>
      <w:r w:rsidR="00A63B2E" w:rsidRPr="00885BD0">
        <w:rPr>
          <w:rFonts w:ascii="Arial" w:hAnsi="Arial" w:cs="Arial"/>
          <w:color w:val="auto"/>
          <w:lang w:val="pt-PT"/>
        </w:rPr>
        <w:t>| Nottingham</w:t>
      </w:r>
      <w:r w:rsidR="00A63B2E" w:rsidRPr="00885BD0">
        <w:rPr>
          <w:rFonts w:ascii="Arial" w:hAnsi="Arial" w:cs="Arial"/>
          <w:color w:val="auto"/>
          <w:lang w:val="pt-PT" w:bidi="en-GB"/>
        </w:rPr>
        <w:t xml:space="preserve">, </w:t>
      </w:r>
      <w:r w:rsidR="00A63B2E" w:rsidRPr="00885BD0">
        <w:rPr>
          <w:rFonts w:ascii="Arial" w:hAnsi="Arial" w:cs="Arial"/>
          <w:color w:val="auto"/>
          <w:lang w:val="pt-PT"/>
        </w:rPr>
        <w:t>UK</w:t>
      </w:r>
    </w:p>
    <w:p w14:paraId="20BF16D7" w14:textId="70D7B46B" w:rsidR="00A02D1D" w:rsidRPr="00885BD0" w:rsidRDefault="00A63B2E" w:rsidP="00555829">
      <w:pPr>
        <w:spacing w:after="0" w:line="276" w:lineRule="auto"/>
        <w:jc w:val="center"/>
        <w:rPr>
          <w:rFonts w:ascii="Arial" w:hAnsi="Arial" w:cs="Arial"/>
          <w:color w:val="auto"/>
          <w:lang w:val="pt-PT"/>
        </w:rPr>
      </w:pPr>
      <w:r w:rsidRPr="00885BD0">
        <w:rPr>
          <w:rFonts w:ascii="Arial" w:hAnsi="Arial" w:cs="Arial"/>
          <w:color w:val="auto"/>
          <w:lang w:val="pt-PT"/>
        </w:rPr>
        <w:t>www.linkedin.com/in/parente-jorge</w:t>
      </w:r>
    </w:p>
    <w:p w14:paraId="1B7FFAF9" w14:textId="77777777" w:rsidR="00555829" w:rsidRPr="00885BD0" w:rsidRDefault="00555829" w:rsidP="00555829">
      <w:pPr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u w:val="single"/>
          <w:lang w:val="pt-PT"/>
        </w:rPr>
      </w:pPr>
    </w:p>
    <w:p w14:paraId="584F2E4B" w14:textId="45BE3FEA" w:rsidR="00A02D1D" w:rsidRPr="00885BD0" w:rsidRDefault="00555829" w:rsidP="00885BD0">
      <w:pPr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</w:pPr>
      <w:bookmarkStart w:id="0" w:name="_Hlk178121610"/>
      <w:r w:rsidRPr="00885BD0">
        <w:rPr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  <w:t>Personal Profile</w:t>
      </w:r>
    </w:p>
    <w:bookmarkEnd w:id="0"/>
    <w:p w14:paraId="70FC0377" w14:textId="4B56013F" w:rsidR="00555829" w:rsidRPr="00885BD0" w:rsidRDefault="00FC1CBF" w:rsidP="009B7E69">
      <w:pPr>
        <w:spacing w:after="0" w:line="276" w:lineRule="auto"/>
        <w:jc w:val="both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Passionate about software development</w:t>
      </w:r>
      <w:r w:rsidR="00FD5B19" w:rsidRPr="00885BD0">
        <w:rPr>
          <w:rFonts w:ascii="Arial" w:hAnsi="Arial" w:cs="Arial"/>
          <w:color w:val="auto"/>
        </w:rPr>
        <w:t>,</w:t>
      </w:r>
      <w:r w:rsidR="00500C0C" w:rsidRPr="00885BD0">
        <w:rPr>
          <w:rFonts w:ascii="Arial" w:hAnsi="Arial" w:cs="Arial"/>
          <w:color w:val="auto"/>
        </w:rPr>
        <w:t xml:space="preserve"> eagerly </w:t>
      </w:r>
      <w:r w:rsidRPr="00885BD0">
        <w:rPr>
          <w:rFonts w:ascii="Arial" w:hAnsi="Arial" w:cs="Arial"/>
          <w:color w:val="auto"/>
        </w:rPr>
        <w:t>seeking opportunities for continuous learning and skill acquisition.</w:t>
      </w:r>
      <w:bookmarkStart w:id="1" w:name="_Hlk178127899"/>
      <w:r w:rsidRPr="00885BD0">
        <w:rPr>
          <w:rFonts w:ascii="Arial" w:hAnsi="Arial" w:cs="Arial"/>
          <w:color w:val="auto"/>
        </w:rPr>
        <w:t xml:space="preserve"> </w:t>
      </w:r>
      <w:r w:rsidR="00500C0C" w:rsidRPr="00885BD0">
        <w:rPr>
          <w:rFonts w:ascii="Arial" w:hAnsi="Arial" w:cs="Arial"/>
          <w:color w:val="auto"/>
        </w:rPr>
        <w:t xml:space="preserve">A skilled problem-solver with a strong analytical mindset, adept at collaborative teamwork and building rapport with colleagues and clients alike. </w:t>
      </w:r>
      <w:r w:rsidRPr="00885BD0">
        <w:rPr>
          <w:rFonts w:ascii="Arial" w:hAnsi="Arial" w:cs="Arial"/>
          <w:color w:val="auto"/>
        </w:rPr>
        <w:t xml:space="preserve">Demonstrates professionalism and adaptability, </w:t>
      </w:r>
      <w:r w:rsidR="00FD5B19" w:rsidRPr="00885BD0">
        <w:rPr>
          <w:rFonts w:ascii="Arial" w:hAnsi="Arial" w:cs="Arial"/>
          <w:color w:val="auto"/>
        </w:rPr>
        <w:t xml:space="preserve">and eager to contribute to a dynamic and innovative software development team, </w:t>
      </w:r>
      <w:r w:rsidR="007D4E17" w:rsidRPr="00885BD0">
        <w:rPr>
          <w:rFonts w:ascii="Arial" w:hAnsi="Arial" w:cs="Arial"/>
          <w:color w:val="auto"/>
        </w:rPr>
        <w:t xml:space="preserve">while </w:t>
      </w:r>
      <w:r w:rsidR="00FD5B19" w:rsidRPr="00885BD0">
        <w:rPr>
          <w:rFonts w:ascii="Arial" w:hAnsi="Arial" w:cs="Arial"/>
          <w:color w:val="auto"/>
        </w:rPr>
        <w:t xml:space="preserve">continuously expanding </w:t>
      </w:r>
      <w:r w:rsidR="00E9180D" w:rsidRPr="00885BD0">
        <w:rPr>
          <w:rFonts w:ascii="Arial" w:hAnsi="Arial" w:cs="Arial"/>
          <w:color w:val="auto"/>
        </w:rPr>
        <w:t xml:space="preserve">my </w:t>
      </w:r>
      <w:r w:rsidR="00FD5B19" w:rsidRPr="00885BD0">
        <w:rPr>
          <w:rFonts w:ascii="Arial" w:hAnsi="Arial" w:cs="Arial"/>
          <w:color w:val="auto"/>
        </w:rPr>
        <w:t>expertise and tackling new challenges.</w:t>
      </w:r>
      <w:bookmarkEnd w:id="1"/>
      <w:r w:rsidR="00FD5B19" w:rsidRPr="00885BD0">
        <w:rPr>
          <w:rFonts w:ascii="Arial" w:hAnsi="Arial" w:cs="Arial"/>
          <w:color w:val="auto"/>
        </w:rPr>
        <w:t xml:space="preserve"> </w:t>
      </w:r>
      <w:bookmarkStart w:id="2" w:name="_Hlk178126726"/>
      <w:proofErr w:type="gramStart"/>
      <w:r w:rsidRPr="00885BD0">
        <w:rPr>
          <w:rFonts w:ascii="Arial" w:hAnsi="Arial" w:cs="Arial"/>
          <w:color w:val="auto"/>
        </w:rPr>
        <w:t>Currently</w:t>
      </w:r>
      <w:proofErr w:type="gramEnd"/>
      <w:r w:rsidRPr="00885BD0">
        <w:rPr>
          <w:rFonts w:ascii="Arial" w:hAnsi="Arial" w:cs="Arial"/>
          <w:color w:val="auto"/>
        </w:rPr>
        <w:t xml:space="preserve"> seeking a new opportunity to demonstrate my skills as a software developer.</w:t>
      </w:r>
    </w:p>
    <w:bookmarkEnd w:id="2"/>
    <w:p w14:paraId="67DDE721" w14:textId="77777777" w:rsidR="009B7E69" w:rsidRPr="00885BD0" w:rsidRDefault="009B7E69" w:rsidP="009B7E69">
      <w:pPr>
        <w:spacing w:after="0" w:line="480" w:lineRule="auto"/>
        <w:jc w:val="both"/>
        <w:rPr>
          <w:rFonts w:ascii="Arial" w:hAnsi="Arial" w:cs="Arial"/>
          <w:color w:val="auto"/>
        </w:rPr>
      </w:pPr>
    </w:p>
    <w:p w14:paraId="1BC686FF" w14:textId="76979422" w:rsidR="00D05303" w:rsidRPr="00885BD0" w:rsidRDefault="00D05303" w:rsidP="009B7E69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</w:pPr>
      <w:r w:rsidRPr="00885BD0">
        <w:rPr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  <w:t>Key Skills</w:t>
      </w:r>
    </w:p>
    <w:p w14:paraId="2A35A96C" w14:textId="77777777" w:rsidR="00D05303" w:rsidRPr="00885BD0" w:rsidRDefault="00D05303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  <w:lang w:val="en-GB"/>
        </w:rPr>
      </w:pPr>
      <w:r w:rsidRPr="00885BD0">
        <w:rPr>
          <w:rFonts w:ascii="Arial" w:hAnsi="Arial" w:cs="Arial"/>
          <w:b/>
          <w:bCs/>
          <w:color w:val="auto"/>
          <w:lang w:val="en-GB"/>
        </w:rPr>
        <w:t>Technical Skills</w:t>
      </w:r>
    </w:p>
    <w:p w14:paraId="667ED91A" w14:textId="77777777" w:rsidR="00D05303" w:rsidRPr="00885BD0" w:rsidRDefault="00D05303" w:rsidP="002A647D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Programming languages</w:t>
      </w:r>
    </w:p>
    <w:p w14:paraId="3DD33B02" w14:textId="60CFB247" w:rsidR="00D05303" w:rsidRPr="00885BD0" w:rsidRDefault="00D05303" w:rsidP="00DA1CED">
      <w:pPr>
        <w:pStyle w:val="ListBullet"/>
        <w:numPr>
          <w:ilvl w:val="0"/>
          <w:numId w:val="29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Frontend: HTML, CSS, JavaScript</w:t>
      </w:r>
    </w:p>
    <w:p w14:paraId="6B8B7F9C" w14:textId="0BEBDAB8" w:rsidR="00D05303" w:rsidRPr="00885BD0" w:rsidRDefault="00D05303" w:rsidP="00DA1CED">
      <w:pPr>
        <w:pStyle w:val="ListBullet"/>
        <w:numPr>
          <w:ilvl w:val="0"/>
          <w:numId w:val="29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Backend: Python.</w:t>
      </w:r>
    </w:p>
    <w:p w14:paraId="141F4066" w14:textId="2193698B" w:rsidR="00D05303" w:rsidRPr="00885BD0" w:rsidRDefault="00D05303" w:rsidP="00DA1CED">
      <w:pPr>
        <w:pStyle w:val="ListBullet"/>
        <w:numPr>
          <w:ilvl w:val="0"/>
          <w:numId w:val="29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Databases: SQL-MySQL</w:t>
      </w:r>
    </w:p>
    <w:p w14:paraId="61AB733D" w14:textId="77777777" w:rsidR="00D05303" w:rsidRPr="00885BD0" w:rsidRDefault="00D05303" w:rsidP="00DA1CED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color w:val="auto"/>
          <w:lang w:val="en-GB"/>
        </w:rPr>
      </w:pPr>
    </w:p>
    <w:p w14:paraId="2D2ADA53" w14:textId="77777777" w:rsidR="00D05303" w:rsidRPr="00885BD0" w:rsidRDefault="00D05303" w:rsidP="002A647D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Development practices and principles</w:t>
      </w:r>
    </w:p>
    <w:p w14:paraId="60065A6C" w14:textId="77777777" w:rsidR="00D05303" w:rsidRPr="00885BD0" w:rsidRDefault="00D05303" w:rsidP="00DA1CED">
      <w:pPr>
        <w:pStyle w:val="ListBullet"/>
        <w:numPr>
          <w:ilvl w:val="0"/>
          <w:numId w:val="3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System Development lifecycle and Methodologies</w:t>
      </w:r>
    </w:p>
    <w:p w14:paraId="6EC7CAE1" w14:textId="77777777" w:rsidR="00D05303" w:rsidRPr="00885BD0" w:rsidRDefault="00D05303" w:rsidP="00DA1CED">
      <w:pPr>
        <w:pStyle w:val="ListBullet"/>
        <w:numPr>
          <w:ilvl w:val="0"/>
          <w:numId w:val="3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Database Design</w:t>
      </w:r>
    </w:p>
    <w:p w14:paraId="1BF9BCCD" w14:textId="77777777" w:rsidR="00D05303" w:rsidRPr="00885BD0" w:rsidRDefault="00D05303" w:rsidP="00DA1CED">
      <w:pPr>
        <w:pStyle w:val="ListBullet"/>
        <w:numPr>
          <w:ilvl w:val="0"/>
          <w:numId w:val="3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Methods of testing and the DevOps processes</w:t>
      </w:r>
    </w:p>
    <w:p w14:paraId="40FD6C35" w14:textId="31BCAB21" w:rsidR="00FA63D1" w:rsidRPr="00885BD0" w:rsidRDefault="00D05303" w:rsidP="00DA1CED">
      <w:pPr>
        <w:pStyle w:val="ListBullet"/>
        <w:numPr>
          <w:ilvl w:val="0"/>
          <w:numId w:val="3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Communication and project management in coding</w:t>
      </w:r>
    </w:p>
    <w:p w14:paraId="18455A37" w14:textId="77777777" w:rsidR="00FA63D1" w:rsidRPr="00885BD0" w:rsidRDefault="00FA63D1" w:rsidP="00DA1CED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</w:rPr>
      </w:pPr>
    </w:p>
    <w:p w14:paraId="749C5A3A" w14:textId="31EE6BC6" w:rsidR="00FA63D1" w:rsidRPr="00885BD0" w:rsidRDefault="00FA63D1" w:rsidP="006D1CB5">
      <w:pPr>
        <w:pStyle w:val="ListBullet"/>
        <w:numPr>
          <w:ilvl w:val="0"/>
          <w:numId w:val="0"/>
        </w:numPr>
        <w:spacing w:line="276" w:lineRule="auto"/>
        <w:rPr>
          <w:rFonts w:ascii="Arial" w:hAnsi="Arial" w:cs="Arial"/>
          <w:b/>
          <w:bCs/>
          <w:color w:val="auto"/>
        </w:rPr>
      </w:pPr>
      <w:bookmarkStart w:id="3" w:name="_Hlk178113740"/>
      <w:r w:rsidRPr="00885BD0">
        <w:rPr>
          <w:rFonts w:ascii="Arial" w:hAnsi="Arial" w:cs="Arial"/>
          <w:b/>
          <w:bCs/>
          <w:color w:val="auto"/>
        </w:rPr>
        <w:t>Soft Skills</w:t>
      </w:r>
    </w:p>
    <w:p w14:paraId="684A7B95" w14:textId="14AC109D" w:rsidR="009A1EE9" w:rsidRPr="00885BD0" w:rsidRDefault="00555829" w:rsidP="009A1EE9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S</w:t>
      </w:r>
      <w:r w:rsidR="00FA63D1" w:rsidRPr="00885BD0">
        <w:rPr>
          <w:rFonts w:ascii="Arial" w:hAnsi="Arial" w:cs="Arial"/>
          <w:color w:val="auto"/>
        </w:rPr>
        <w:t xml:space="preserve">trong attention to detail and problem-solving abilities to analyse issues and develop efficient, scalable solutions ensuring high-quality output. </w:t>
      </w:r>
      <w:r w:rsidR="009A1EE9" w:rsidRPr="00885BD0">
        <w:rPr>
          <w:rFonts w:ascii="Arial" w:hAnsi="Arial" w:cs="Arial"/>
          <w:color w:val="auto"/>
        </w:rPr>
        <w:t>Ability to write computer programs, test software, d</w:t>
      </w:r>
      <w:r w:rsidR="00FA63D1" w:rsidRPr="00885BD0">
        <w:rPr>
          <w:rFonts w:ascii="Arial" w:hAnsi="Arial" w:cs="Arial"/>
          <w:color w:val="auto"/>
        </w:rPr>
        <w:t>ebugging and resolving complex technical problems.</w:t>
      </w:r>
    </w:p>
    <w:p w14:paraId="14AD1550" w14:textId="18E320A0" w:rsidR="00FA63D1" w:rsidRPr="00885BD0" w:rsidRDefault="00555829" w:rsidP="00DA1CED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Excellent</w:t>
      </w:r>
      <w:r w:rsidR="00FA63D1" w:rsidRPr="00885BD0">
        <w:rPr>
          <w:rFonts w:ascii="Arial" w:hAnsi="Arial" w:cs="Arial"/>
          <w:color w:val="auto"/>
        </w:rPr>
        <w:t xml:space="preserve"> written and verbal communication and collaboration </w:t>
      </w:r>
      <w:r w:rsidRPr="00885BD0">
        <w:rPr>
          <w:rFonts w:ascii="Arial" w:hAnsi="Arial" w:cs="Arial"/>
          <w:color w:val="auto"/>
        </w:rPr>
        <w:t xml:space="preserve">skills </w:t>
      </w:r>
      <w:r w:rsidR="00FA63D1" w:rsidRPr="00885BD0">
        <w:rPr>
          <w:rFonts w:ascii="Arial" w:hAnsi="Arial" w:cs="Arial"/>
          <w:color w:val="auto"/>
        </w:rPr>
        <w:t xml:space="preserve">within </w:t>
      </w:r>
      <w:r w:rsidR="00882D28" w:rsidRPr="00885BD0">
        <w:rPr>
          <w:rFonts w:ascii="Arial" w:hAnsi="Arial" w:cs="Arial"/>
          <w:color w:val="auto"/>
        </w:rPr>
        <w:t>team</w:t>
      </w:r>
      <w:r w:rsidR="00FA63D1" w:rsidRPr="00885BD0">
        <w:rPr>
          <w:rFonts w:ascii="Arial" w:hAnsi="Arial" w:cs="Arial"/>
          <w:color w:val="auto"/>
        </w:rPr>
        <w:t xml:space="preserve"> members and clients</w:t>
      </w:r>
      <w:r w:rsidRPr="00885BD0">
        <w:rPr>
          <w:rFonts w:ascii="Arial" w:hAnsi="Arial" w:cs="Arial"/>
          <w:color w:val="auto"/>
        </w:rPr>
        <w:t xml:space="preserve"> alike</w:t>
      </w:r>
      <w:r w:rsidR="00FA63D1" w:rsidRPr="00885BD0">
        <w:rPr>
          <w:rFonts w:ascii="Arial" w:hAnsi="Arial" w:cs="Arial"/>
          <w:color w:val="auto"/>
        </w:rPr>
        <w:t>. Knowledge sharing, understanding of project requirements and feedback.</w:t>
      </w:r>
    </w:p>
    <w:p w14:paraId="4F1748FF" w14:textId="388F8C35" w:rsidR="00FA63D1" w:rsidRPr="00885BD0" w:rsidRDefault="0097233A" w:rsidP="00DA1CED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Organised</w:t>
      </w:r>
      <w:r w:rsidR="00FA63D1" w:rsidRPr="00885BD0"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</w:rPr>
        <w:t>dedicated</w:t>
      </w:r>
      <w:r w:rsidR="00FA63D1" w:rsidRPr="00885BD0">
        <w:rPr>
          <w:rFonts w:ascii="Arial" w:hAnsi="Arial" w:cs="Arial"/>
          <w:color w:val="auto"/>
        </w:rPr>
        <w:t>, and eager to learn and grow. Adaptable to dynamic environments and efficient at prioritizing tasks and meeting deadlines in fast paced environments.</w:t>
      </w:r>
    </w:p>
    <w:p w14:paraId="70053F55" w14:textId="44389093" w:rsidR="008C2855" w:rsidRPr="00885BD0" w:rsidRDefault="008C2855" w:rsidP="006D1CB5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 xml:space="preserve">Thinking outside the box </w:t>
      </w:r>
      <w:r w:rsidR="009B7E69" w:rsidRPr="00885BD0">
        <w:rPr>
          <w:rFonts w:ascii="Arial" w:hAnsi="Arial" w:cs="Arial"/>
          <w:color w:val="auto"/>
        </w:rPr>
        <w:t>in developing</w:t>
      </w:r>
      <w:r w:rsidRPr="00885BD0">
        <w:rPr>
          <w:rFonts w:ascii="Arial" w:hAnsi="Arial" w:cs="Arial"/>
          <w:color w:val="auto"/>
        </w:rPr>
        <w:t xml:space="preserve"> unique and innovative solution</w:t>
      </w:r>
      <w:r w:rsidR="00C112C0" w:rsidRPr="00885BD0">
        <w:rPr>
          <w:rFonts w:ascii="Arial" w:hAnsi="Arial" w:cs="Arial"/>
          <w:color w:val="auto"/>
        </w:rPr>
        <w:t>s</w:t>
      </w:r>
      <w:r w:rsidRPr="00885BD0">
        <w:rPr>
          <w:rFonts w:ascii="Arial" w:hAnsi="Arial" w:cs="Arial"/>
          <w:color w:val="auto"/>
        </w:rPr>
        <w:t>.</w:t>
      </w:r>
    </w:p>
    <w:p w14:paraId="3A6E540B" w14:textId="77777777" w:rsidR="00A02D1D" w:rsidRPr="00885BD0" w:rsidRDefault="00A02D1D" w:rsidP="00C112C0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</w:rPr>
      </w:pPr>
      <w:bookmarkStart w:id="4" w:name="_Hlk176512715"/>
      <w:bookmarkEnd w:id="3"/>
    </w:p>
    <w:bookmarkEnd w:id="4"/>
    <w:p w14:paraId="760972D2" w14:textId="1225A0EF" w:rsidR="00A02D1D" w:rsidRPr="00885BD0" w:rsidRDefault="00F6425B" w:rsidP="00124B95">
      <w:pPr>
        <w:pStyle w:val="ListBullet"/>
        <w:numPr>
          <w:ilvl w:val="0"/>
          <w:numId w:val="0"/>
        </w:numPr>
        <w:spacing w:before="240" w:line="360" w:lineRule="auto"/>
        <w:ind w:left="360" w:hanging="360"/>
        <w:rPr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</w:pPr>
      <w:r w:rsidRPr="00885BD0">
        <w:rPr>
          <w:rFonts w:ascii="Arial" w:hAnsi="Arial" w:cs="Arial"/>
          <w:b/>
          <w:bCs/>
          <w:color w:val="auto"/>
          <w:sz w:val="24"/>
          <w:szCs w:val="24"/>
          <w:u w:val="single"/>
        </w:rPr>
        <w:t>Work History</w:t>
      </w:r>
      <w:r w:rsidR="00EE467B" w:rsidRPr="00885BD0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</w:p>
    <w:p w14:paraId="6297D449" w14:textId="5CDCBA4B" w:rsidR="00A02D1D" w:rsidRPr="00885BD0" w:rsidRDefault="00A02D1D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</w:rPr>
      </w:pPr>
      <w:bookmarkStart w:id="5" w:name="_Hlk176512982"/>
      <w:r w:rsidRPr="00885BD0">
        <w:rPr>
          <w:rFonts w:ascii="Arial" w:hAnsi="Arial" w:cs="Arial"/>
          <w:b/>
          <w:bCs/>
          <w:color w:val="auto"/>
        </w:rPr>
        <w:t xml:space="preserve">Men’s </w:t>
      </w:r>
      <w:r w:rsidR="00C112C0" w:rsidRPr="00885BD0">
        <w:rPr>
          <w:rFonts w:ascii="Arial" w:hAnsi="Arial" w:cs="Arial"/>
          <w:b/>
          <w:bCs/>
          <w:color w:val="auto"/>
        </w:rPr>
        <w:t>B</w:t>
      </w:r>
      <w:r w:rsidRPr="00885BD0">
        <w:rPr>
          <w:rFonts w:ascii="Arial" w:hAnsi="Arial" w:cs="Arial"/>
          <w:b/>
          <w:bCs/>
          <w:color w:val="auto"/>
        </w:rPr>
        <w:t xml:space="preserve">asketball </w:t>
      </w:r>
      <w:r w:rsidR="00C112C0" w:rsidRPr="00885BD0">
        <w:rPr>
          <w:rFonts w:ascii="Arial" w:hAnsi="Arial" w:cs="Arial"/>
          <w:b/>
          <w:bCs/>
          <w:color w:val="auto"/>
        </w:rPr>
        <w:t>C</w:t>
      </w:r>
      <w:r w:rsidRPr="00885BD0">
        <w:rPr>
          <w:rFonts w:ascii="Arial" w:hAnsi="Arial" w:cs="Arial"/>
          <w:b/>
          <w:bCs/>
          <w:color w:val="auto"/>
        </w:rPr>
        <w:t>oach | Nottingham Trent Universit</w:t>
      </w:r>
      <w:r w:rsidR="00F6425B" w:rsidRPr="00885BD0">
        <w:rPr>
          <w:rFonts w:ascii="Arial" w:hAnsi="Arial" w:cs="Arial"/>
          <w:b/>
          <w:bCs/>
          <w:color w:val="auto"/>
        </w:rPr>
        <w:t xml:space="preserve">y </w:t>
      </w:r>
      <w:r w:rsidR="00F6425B" w:rsidRPr="00885BD0">
        <w:rPr>
          <w:rFonts w:ascii="Arial" w:hAnsi="Arial" w:cs="Arial"/>
          <w:b/>
          <w:bCs/>
          <w:color w:val="auto"/>
        </w:rPr>
        <w:tab/>
      </w:r>
      <w:r w:rsidR="00F6425B" w:rsidRPr="00885BD0">
        <w:rPr>
          <w:rFonts w:ascii="Arial" w:hAnsi="Arial" w:cs="Arial"/>
          <w:b/>
          <w:bCs/>
          <w:color w:val="auto"/>
        </w:rPr>
        <w:tab/>
      </w:r>
      <w:r w:rsidR="00F6425B" w:rsidRPr="00885BD0">
        <w:rPr>
          <w:rFonts w:ascii="Arial" w:hAnsi="Arial" w:cs="Arial"/>
          <w:b/>
          <w:bCs/>
          <w:color w:val="auto"/>
        </w:rPr>
        <w:tab/>
      </w:r>
      <w:r w:rsidR="004B2B57" w:rsidRPr="00885BD0">
        <w:rPr>
          <w:rFonts w:ascii="Arial" w:hAnsi="Arial" w:cs="Arial"/>
          <w:b/>
          <w:bCs/>
          <w:color w:val="auto"/>
        </w:rPr>
        <w:t xml:space="preserve">        </w:t>
      </w:r>
      <w:r w:rsidR="00124B95" w:rsidRPr="00885BD0">
        <w:rPr>
          <w:rFonts w:ascii="Arial" w:hAnsi="Arial" w:cs="Arial"/>
          <w:b/>
          <w:bCs/>
          <w:color w:val="auto"/>
        </w:rPr>
        <w:t xml:space="preserve">    </w:t>
      </w:r>
      <w:r w:rsidR="004B2B57" w:rsidRPr="00885BD0">
        <w:rPr>
          <w:rFonts w:ascii="Arial" w:hAnsi="Arial" w:cs="Arial"/>
          <w:b/>
          <w:bCs/>
          <w:color w:val="auto"/>
        </w:rPr>
        <w:t xml:space="preserve">  </w:t>
      </w:r>
      <w:r w:rsidR="00916CB8" w:rsidRPr="00885BD0">
        <w:rPr>
          <w:rFonts w:ascii="Arial" w:hAnsi="Arial" w:cs="Arial"/>
          <w:b/>
          <w:bCs/>
          <w:color w:val="auto"/>
        </w:rPr>
        <w:t>09/</w:t>
      </w:r>
      <w:r w:rsidRPr="00885BD0">
        <w:rPr>
          <w:rFonts w:ascii="Arial" w:hAnsi="Arial" w:cs="Arial"/>
          <w:b/>
          <w:bCs/>
          <w:color w:val="auto"/>
        </w:rPr>
        <w:t>201</w:t>
      </w:r>
      <w:r w:rsidR="00916CB8" w:rsidRPr="00885BD0">
        <w:rPr>
          <w:rFonts w:ascii="Arial" w:hAnsi="Arial" w:cs="Arial"/>
          <w:b/>
          <w:bCs/>
          <w:color w:val="auto"/>
        </w:rPr>
        <w:t xml:space="preserve">8 </w:t>
      </w:r>
      <w:r w:rsidRPr="00885BD0">
        <w:rPr>
          <w:rFonts w:ascii="Arial" w:hAnsi="Arial" w:cs="Arial"/>
          <w:b/>
          <w:bCs/>
          <w:color w:val="auto"/>
        </w:rPr>
        <w:t>-</w:t>
      </w:r>
      <w:r w:rsidR="00916CB8" w:rsidRPr="00885BD0">
        <w:rPr>
          <w:rFonts w:ascii="Arial" w:hAnsi="Arial" w:cs="Arial"/>
          <w:b/>
          <w:bCs/>
          <w:color w:val="auto"/>
        </w:rPr>
        <w:t xml:space="preserve"> </w:t>
      </w:r>
      <w:r w:rsidRPr="00885BD0">
        <w:rPr>
          <w:rFonts w:ascii="Arial" w:hAnsi="Arial" w:cs="Arial"/>
          <w:b/>
          <w:bCs/>
          <w:color w:val="auto"/>
        </w:rPr>
        <w:t>Present</w:t>
      </w:r>
    </w:p>
    <w:p w14:paraId="6006D27D" w14:textId="25EE4200" w:rsidR="00C53178" w:rsidRPr="00885BD0" w:rsidRDefault="00CC67BD" w:rsidP="00DA1CED">
      <w:pPr>
        <w:pStyle w:val="ListBullet"/>
        <w:numPr>
          <w:ilvl w:val="0"/>
          <w:numId w:val="35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M</w:t>
      </w:r>
      <w:r w:rsidR="00C53178" w:rsidRPr="00885BD0">
        <w:rPr>
          <w:rFonts w:ascii="Arial" w:hAnsi="Arial" w:cs="Arial"/>
          <w:color w:val="auto"/>
        </w:rPr>
        <w:t xml:space="preserve">onitoring </w:t>
      </w:r>
      <w:r w:rsidRPr="00885BD0">
        <w:rPr>
          <w:rFonts w:ascii="Arial" w:hAnsi="Arial" w:cs="Arial"/>
          <w:color w:val="auto"/>
        </w:rPr>
        <w:t>player</w:t>
      </w:r>
      <w:r w:rsidR="00C53178" w:rsidRPr="00885BD0">
        <w:rPr>
          <w:rFonts w:ascii="Arial" w:hAnsi="Arial" w:cs="Arial"/>
          <w:color w:val="auto"/>
        </w:rPr>
        <w:t xml:space="preserve"> </w:t>
      </w:r>
      <w:r w:rsidRPr="00885BD0">
        <w:rPr>
          <w:rFonts w:ascii="Arial" w:hAnsi="Arial" w:cs="Arial"/>
          <w:color w:val="auto"/>
        </w:rPr>
        <w:t>performance using</w:t>
      </w:r>
      <w:r w:rsidR="00C53178" w:rsidRPr="00885BD0">
        <w:rPr>
          <w:rFonts w:ascii="Arial" w:hAnsi="Arial" w:cs="Arial"/>
          <w:color w:val="auto"/>
        </w:rPr>
        <w:t xml:space="preserve"> </w:t>
      </w:r>
      <w:r w:rsidRPr="00885BD0">
        <w:rPr>
          <w:rFonts w:ascii="Arial" w:hAnsi="Arial" w:cs="Arial"/>
          <w:color w:val="auto"/>
        </w:rPr>
        <w:t xml:space="preserve">data and metric </w:t>
      </w:r>
      <w:r w:rsidR="00C53178" w:rsidRPr="00885BD0">
        <w:rPr>
          <w:rFonts w:ascii="Arial" w:hAnsi="Arial" w:cs="Arial"/>
          <w:color w:val="auto"/>
        </w:rPr>
        <w:t xml:space="preserve">software </w:t>
      </w:r>
      <w:r w:rsidRPr="00885BD0">
        <w:rPr>
          <w:rFonts w:ascii="Arial" w:hAnsi="Arial" w:cs="Arial"/>
          <w:color w:val="auto"/>
        </w:rPr>
        <w:t>for in-depth analysis.</w:t>
      </w:r>
      <w:r w:rsidR="00C53178" w:rsidRPr="00885BD0">
        <w:rPr>
          <w:rFonts w:ascii="Arial" w:hAnsi="Arial" w:cs="Arial"/>
          <w:color w:val="auto"/>
        </w:rPr>
        <w:t xml:space="preserve"> </w:t>
      </w:r>
    </w:p>
    <w:p w14:paraId="0BF808AC" w14:textId="54A1D8CB" w:rsidR="00A867A9" w:rsidRPr="00885BD0" w:rsidRDefault="00C53178" w:rsidP="00DA1CED">
      <w:pPr>
        <w:pStyle w:val="ListBullet"/>
        <w:numPr>
          <w:ilvl w:val="0"/>
          <w:numId w:val="35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 xml:space="preserve">Planning and delivering team </w:t>
      </w:r>
      <w:r w:rsidR="00A867A9" w:rsidRPr="00885BD0">
        <w:rPr>
          <w:rFonts w:ascii="Arial" w:hAnsi="Arial" w:cs="Arial"/>
          <w:color w:val="auto"/>
        </w:rPr>
        <w:t xml:space="preserve">training programs to </w:t>
      </w:r>
      <w:r w:rsidRPr="00885BD0">
        <w:rPr>
          <w:rFonts w:ascii="Arial" w:hAnsi="Arial" w:cs="Arial"/>
          <w:color w:val="auto"/>
        </w:rPr>
        <w:t xml:space="preserve">improve </w:t>
      </w:r>
      <w:r w:rsidR="00A867A9" w:rsidRPr="00885BD0">
        <w:rPr>
          <w:rFonts w:ascii="Arial" w:hAnsi="Arial" w:cs="Arial"/>
          <w:color w:val="auto"/>
        </w:rPr>
        <w:t>skills, teamwork, and</w:t>
      </w:r>
      <w:r w:rsidRPr="00885BD0">
        <w:rPr>
          <w:rFonts w:ascii="Arial" w:hAnsi="Arial" w:cs="Arial"/>
          <w:color w:val="auto"/>
        </w:rPr>
        <w:t xml:space="preserve"> </w:t>
      </w:r>
      <w:r w:rsidR="00A867A9" w:rsidRPr="00885BD0">
        <w:rPr>
          <w:rFonts w:ascii="Arial" w:hAnsi="Arial" w:cs="Arial"/>
          <w:color w:val="auto"/>
        </w:rPr>
        <w:t>performance</w:t>
      </w:r>
      <w:r w:rsidRPr="00885BD0">
        <w:rPr>
          <w:rFonts w:ascii="Arial" w:hAnsi="Arial" w:cs="Arial"/>
          <w:color w:val="auto"/>
        </w:rPr>
        <w:t>.</w:t>
      </w:r>
    </w:p>
    <w:p w14:paraId="3C061821" w14:textId="40F2A962" w:rsidR="002717CC" w:rsidRPr="00885BD0" w:rsidRDefault="002717CC" w:rsidP="00C53178">
      <w:pPr>
        <w:pStyle w:val="ListBullet"/>
        <w:numPr>
          <w:ilvl w:val="0"/>
          <w:numId w:val="35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Analysing game situations and developing effective strategies.</w:t>
      </w:r>
    </w:p>
    <w:p w14:paraId="37B5CDB8" w14:textId="70EC8062" w:rsidR="00C53178" w:rsidRPr="00885BD0" w:rsidRDefault="00C53178" w:rsidP="00C53178">
      <w:pPr>
        <w:pStyle w:val="ListBullet"/>
        <w:numPr>
          <w:ilvl w:val="0"/>
          <w:numId w:val="35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 xml:space="preserve">Mentoring athletes to support their academic, personal, and athletic </w:t>
      </w:r>
      <w:r w:rsidR="002717CC" w:rsidRPr="00885BD0">
        <w:rPr>
          <w:rFonts w:ascii="Arial" w:hAnsi="Arial" w:cs="Arial"/>
          <w:color w:val="auto"/>
        </w:rPr>
        <w:t>growth.</w:t>
      </w:r>
    </w:p>
    <w:p w14:paraId="13069341" w14:textId="79C95143" w:rsidR="006D1CB5" w:rsidRPr="00885BD0" w:rsidRDefault="00CC67BD" w:rsidP="00CC67BD">
      <w:pPr>
        <w:pStyle w:val="ListBullet"/>
        <w:numPr>
          <w:ilvl w:val="0"/>
          <w:numId w:val="35"/>
        </w:numPr>
        <w:spacing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Leading and motivating teams, encouraging teamwork to achieve goals.</w:t>
      </w:r>
      <w:bookmarkStart w:id="6" w:name="_Hlk176511435"/>
      <w:bookmarkEnd w:id="5"/>
    </w:p>
    <w:p w14:paraId="593538FA" w14:textId="7A18CF2A" w:rsidR="003959D0" w:rsidRPr="00885BD0" w:rsidRDefault="003959D0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</w:rPr>
      </w:pPr>
      <w:r w:rsidRPr="00885BD0">
        <w:rPr>
          <w:rFonts w:ascii="Arial" w:hAnsi="Arial" w:cs="Arial"/>
          <w:b/>
          <w:bCs/>
          <w:color w:val="auto"/>
        </w:rPr>
        <w:lastRenderedPageBreak/>
        <w:t>Cover Teacher</w:t>
      </w:r>
      <w:r w:rsidR="009B7E69" w:rsidRPr="00885BD0">
        <w:rPr>
          <w:rFonts w:ascii="Arial" w:hAnsi="Arial" w:cs="Arial"/>
          <w:b/>
          <w:bCs/>
          <w:color w:val="auto"/>
        </w:rPr>
        <w:t xml:space="preserve"> and Teaching Assistant</w:t>
      </w:r>
      <w:r w:rsidRPr="00885BD0">
        <w:rPr>
          <w:rFonts w:ascii="Arial" w:hAnsi="Arial" w:cs="Arial"/>
          <w:b/>
          <w:bCs/>
          <w:color w:val="auto"/>
        </w:rPr>
        <w:t xml:space="preserve"> | Teachers UK</w:t>
      </w:r>
      <w:r w:rsidR="009B7E69" w:rsidRPr="00885BD0">
        <w:rPr>
          <w:rFonts w:ascii="Arial" w:hAnsi="Arial" w:cs="Arial"/>
          <w:b/>
          <w:bCs/>
          <w:color w:val="auto"/>
        </w:rPr>
        <w:t xml:space="preserve"> </w:t>
      </w:r>
      <w:r w:rsidR="009B7E69" w:rsidRPr="00885BD0">
        <w:rPr>
          <w:rFonts w:ascii="Arial" w:hAnsi="Arial" w:cs="Arial"/>
          <w:b/>
          <w:bCs/>
          <w:color w:val="auto"/>
        </w:rPr>
        <w:tab/>
      </w:r>
      <w:r w:rsidR="009B7E69" w:rsidRPr="00885BD0">
        <w:rPr>
          <w:rFonts w:ascii="Arial" w:hAnsi="Arial" w:cs="Arial"/>
          <w:b/>
          <w:bCs/>
          <w:color w:val="auto"/>
        </w:rPr>
        <w:tab/>
      </w:r>
      <w:r w:rsidR="009B7E69" w:rsidRPr="00885BD0">
        <w:rPr>
          <w:rFonts w:ascii="Arial" w:hAnsi="Arial" w:cs="Arial"/>
          <w:b/>
          <w:bCs/>
          <w:color w:val="auto"/>
        </w:rPr>
        <w:tab/>
      </w:r>
      <w:r w:rsidR="00916CB8" w:rsidRPr="00885BD0">
        <w:rPr>
          <w:rFonts w:ascii="Arial" w:hAnsi="Arial" w:cs="Arial"/>
          <w:b/>
          <w:bCs/>
          <w:color w:val="auto"/>
        </w:rPr>
        <w:tab/>
        <w:t xml:space="preserve"> 09/</w:t>
      </w:r>
      <w:r w:rsidRPr="00885BD0">
        <w:rPr>
          <w:rFonts w:ascii="Arial" w:hAnsi="Arial" w:cs="Arial"/>
          <w:b/>
          <w:bCs/>
          <w:color w:val="auto"/>
        </w:rPr>
        <w:t>2016</w:t>
      </w:r>
      <w:r w:rsidR="00916CB8" w:rsidRPr="00885BD0">
        <w:rPr>
          <w:rFonts w:ascii="Arial" w:hAnsi="Arial" w:cs="Arial"/>
          <w:b/>
          <w:bCs/>
          <w:color w:val="auto"/>
        </w:rPr>
        <w:t xml:space="preserve"> – 07/</w:t>
      </w:r>
      <w:r w:rsidRPr="00885BD0">
        <w:rPr>
          <w:rFonts w:ascii="Arial" w:hAnsi="Arial" w:cs="Arial"/>
          <w:b/>
          <w:bCs/>
          <w:color w:val="auto"/>
        </w:rPr>
        <w:t>2024</w:t>
      </w:r>
    </w:p>
    <w:p w14:paraId="7F777CD2" w14:textId="7E2A7C2C" w:rsidR="00A867A9" w:rsidRPr="00885BD0" w:rsidRDefault="001C2AD7" w:rsidP="00DA1CED">
      <w:pPr>
        <w:pStyle w:val="ListBullet"/>
        <w:numPr>
          <w:ilvl w:val="0"/>
          <w:numId w:val="34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 xml:space="preserve">Safeguarding, </w:t>
      </w:r>
      <w:r w:rsidR="00A867A9" w:rsidRPr="00885BD0">
        <w:rPr>
          <w:rFonts w:ascii="Arial" w:hAnsi="Arial" w:cs="Arial"/>
          <w:color w:val="auto"/>
        </w:rPr>
        <w:t>lesson coverage and classroom management</w:t>
      </w:r>
      <w:r w:rsidR="009B7E69" w:rsidRPr="00885BD0">
        <w:rPr>
          <w:rFonts w:ascii="Arial" w:hAnsi="Arial" w:cs="Arial"/>
          <w:color w:val="auto"/>
        </w:rPr>
        <w:t xml:space="preserve"> </w:t>
      </w:r>
      <w:r w:rsidRPr="00885BD0">
        <w:rPr>
          <w:rFonts w:ascii="Arial" w:hAnsi="Arial" w:cs="Arial"/>
          <w:color w:val="auto"/>
        </w:rPr>
        <w:t>to support student learning.</w:t>
      </w:r>
    </w:p>
    <w:p w14:paraId="25FC834B" w14:textId="0CE288FD" w:rsidR="00A867A9" w:rsidRPr="00885BD0" w:rsidRDefault="001C2AD7" w:rsidP="00DA1CED">
      <w:pPr>
        <w:pStyle w:val="ListBullet"/>
        <w:numPr>
          <w:ilvl w:val="0"/>
          <w:numId w:val="34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Supporting</w:t>
      </w:r>
      <w:r w:rsidR="00A867A9" w:rsidRPr="00885BD0">
        <w:rPr>
          <w:rFonts w:ascii="Arial" w:hAnsi="Arial" w:cs="Arial"/>
          <w:color w:val="auto"/>
        </w:rPr>
        <w:t xml:space="preserve"> students</w:t>
      </w:r>
      <w:r w:rsidR="00B355A2" w:rsidRPr="00885BD0">
        <w:rPr>
          <w:rFonts w:ascii="Arial" w:hAnsi="Arial" w:cs="Arial"/>
          <w:color w:val="auto"/>
        </w:rPr>
        <w:t xml:space="preserve"> </w:t>
      </w:r>
      <w:r w:rsidRPr="00885BD0">
        <w:rPr>
          <w:rFonts w:ascii="Arial" w:hAnsi="Arial" w:cs="Arial"/>
          <w:color w:val="auto"/>
        </w:rPr>
        <w:t>to create</w:t>
      </w:r>
      <w:r w:rsidR="00A867A9" w:rsidRPr="00885BD0">
        <w:rPr>
          <w:rFonts w:ascii="Arial" w:hAnsi="Arial" w:cs="Arial"/>
          <w:color w:val="auto"/>
        </w:rPr>
        <w:t xml:space="preserve"> a positive and productive learning </w:t>
      </w:r>
      <w:r w:rsidRPr="00885BD0">
        <w:rPr>
          <w:rFonts w:ascii="Arial" w:hAnsi="Arial" w:cs="Arial"/>
          <w:color w:val="auto"/>
        </w:rPr>
        <w:t>environment</w:t>
      </w:r>
      <w:r w:rsidR="00A867A9" w:rsidRPr="00885BD0">
        <w:rPr>
          <w:rFonts w:ascii="Arial" w:hAnsi="Arial" w:cs="Arial"/>
          <w:color w:val="auto"/>
        </w:rPr>
        <w:t>.</w:t>
      </w:r>
    </w:p>
    <w:p w14:paraId="78A0850D" w14:textId="22ACD5B5" w:rsidR="00D56207" w:rsidRPr="00885BD0" w:rsidRDefault="00A867A9" w:rsidP="001C2AD7">
      <w:pPr>
        <w:pStyle w:val="ListBullet"/>
        <w:numPr>
          <w:ilvl w:val="0"/>
          <w:numId w:val="34"/>
        </w:numPr>
        <w:spacing w:after="0"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Demonstrat</w:t>
      </w:r>
      <w:r w:rsidR="00B355A2" w:rsidRPr="00885BD0">
        <w:rPr>
          <w:rFonts w:ascii="Arial" w:hAnsi="Arial" w:cs="Arial"/>
          <w:color w:val="auto"/>
        </w:rPr>
        <w:t>ing</w:t>
      </w:r>
      <w:r w:rsidRPr="00885BD0">
        <w:rPr>
          <w:rFonts w:ascii="Arial" w:hAnsi="Arial" w:cs="Arial"/>
          <w:color w:val="auto"/>
        </w:rPr>
        <w:t xml:space="preserve"> adaptability and effective time management</w:t>
      </w:r>
      <w:r w:rsidR="00B355A2" w:rsidRPr="00885BD0">
        <w:rPr>
          <w:rFonts w:ascii="Arial" w:hAnsi="Arial" w:cs="Arial"/>
          <w:color w:val="auto"/>
        </w:rPr>
        <w:t xml:space="preserve"> to complete daily teaching tasks.</w:t>
      </w:r>
    </w:p>
    <w:p w14:paraId="21FE5426" w14:textId="1E5486A1" w:rsidR="00B355A2" w:rsidRPr="00885BD0" w:rsidRDefault="00B355A2" w:rsidP="006D1CB5">
      <w:pPr>
        <w:pStyle w:val="ListBullet"/>
        <w:numPr>
          <w:ilvl w:val="0"/>
          <w:numId w:val="34"/>
        </w:numPr>
        <w:spacing w:line="276" w:lineRule="auto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 xml:space="preserve">Handling unexpected classroom situations effectively </w:t>
      </w:r>
      <w:r w:rsidR="001C2AD7" w:rsidRPr="00885BD0">
        <w:rPr>
          <w:rFonts w:ascii="Arial" w:hAnsi="Arial" w:cs="Arial"/>
          <w:color w:val="auto"/>
        </w:rPr>
        <w:t xml:space="preserve">while adhering </w:t>
      </w:r>
      <w:r w:rsidRPr="00885BD0">
        <w:rPr>
          <w:rFonts w:ascii="Arial" w:hAnsi="Arial" w:cs="Arial"/>
          <w:color w:val="auto"/>
        </w:rPr>
        <w:t>to safety guidelines.</w:t>
      </w:r>
    </w:p>
    <w:bookmarkEnd w:id="6"/>
    <w:p w14:paraId="3059003B" w14:textId="77777777" w:rsidR="003959D0" w:rsidRPr="00885BD0" w:rsidRDefault="003959D0" w:rsidP="00DA1CED">
      <w:pPr>
        <w:widowControl w:val="0"/>
        <w:tabs>
          <w:tab w:val="left" w:pos="500"/>
        </w:tabs>
        <w:autoSpaceDE w:val="0"/>
        <w:autoSpaceDN w:val="0"/>
        <w:spacing w:after="0" w:line="276" w:lineRule="auto"/>
        <w:ind w:right="322"/>
        <w:rPr>
          <w:rFonts w:ascii="Arial" w:hAnsi="Arial" w:cs="Arial"/>
          <w:color w:val="auto"/>
          <w:lang w:val="en-GB"/>
        </w:rPr>
      </w:pPr>
    </w:p>
    <w:p w14:paraId="25B371DC" w14:textId="490F40FA" w:rsidR="006D1CB5" w:rsidRPr="00885BD0" w:rsidRDefault="00C112C0" w:rsidP="009B7E69">
      <w:pPr>
        <w:pStyle w:val="ListBullet"/>
        <w:numPr>
          <w:ilvl w:val="0"/>
          <w:numId w:val="0"/>
        </w:numPr>
        <w:spacing w:before="240" w:after="0" w:line="480" w:lineRule="auto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7" w:name="_Hlk178928292"/>
      <w:bookmarkStart w:id="8" w:name="_Hlk178117673"/>
      <w:r w:rsidRPr="00885BD0">
        <w:rPr>
          <w:rFonts w:ascii="Arial" w:hAnsi="Arial" w:cs="Arial"/>
          <w:b/>
          <w:bCs/>
          <w:color w:val="auto"/>
          <w:sz w:val="24"/>
          <w:szCs w:val="24"/>
          <w:u w:val="single"/>
        </w:rPr>
        <w:t>Education</w:t>
      </w:r>
    </w:p>
    <w:bookmarkEnd w:id="7"/>
    <w:p w14:paraId="2931A701" w14:textId="56340BBF" w:rsidR="00C112C0" w:rsidRPr="00885BD0" w:rsidRDefault="00C112C0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  <w:lang w:val="en-GB"/>
        </w:rPr>
      </w:pPr>
      <w:r w:rsidRPr="00885BD0">
        <w:rPr>
          <w:rFonts w:ascii="Arial" w:hAnsi="Arial" w:cs="Arial"/>
          <w:b/>
          <w:bCs/>
          <w:color w:val="auto"/>
          <w:lang w:val="en-GB"/>
        </w:rPr>
        <w:t>Just IT Training Ltd</w:t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  <w:t>2024</w:t>
      </w:r>
    </w:p>
    <w:p w14:paraId="45354372" w14:textId="28304509" w:rsidR="00C112C0" w:rsidRPr="00885BD0" w:rsidRDefault="00C112C0" w:rsidP="006D1CB5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Software Development Skills Bootcamp</w:t>
      </w:r>
    </w:p>
    <w:p w14:paraId="74E40945" w14:textId="77777777" w:rsidR="00C112C0" w:rsidRPr="00885BD0" w:rsidRDefault="00C112C0" w:rsidP="00C112C0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color w:val="auto"/>
          <w:lang w:val="en-GB"/>
        </w:rPr>
      </w:pPr>
    </w:p>
    <w:p w14:paraId="6B44844A" w14:textId="71481A96" w:rsidR="00C112C0" w:rsidRPr="00885BD0" w:rsidRDefault="00C112C0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  <w:lang w:val="en-GB"/>
        </w:rPr>
      </w:pPr>
      <w:r w:rsidRPr="00885BD0">
        <w:rPr>
          <w:rFonts w:ascii="Arial" w:hAnsi="Arial" w:cs="Arial"/>
          <w:b/>
          <w:bCs/>
          <w:color w:val="auto"/>
          <w:lang w:val="en-GB"/>
        </w:rPr>
        <w:t>Learning Curve Group</w:t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Pr="00885BD0">
        <w:rPr>
          <w:rFonts w:ascii="Arial" w:hAnsi="Arial" w:cs="Arial"/>
          <w:b/>
          <w:bCs/>
          <w:color w:val="auto"/>
          <w:lang w:val="en-GB"/>
        </w:rPr>
        <w:t>2024</w:t>
      </w:r>
    </w:p>
    <w:p w14:paraId="416D431D" w14:textId="60E5238F" w:rsidR="006D1CB5" w:rsidRPr="00885BD0" w:rsidRDefault="006D1CB5" w:rsidP="006D1CB5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Understanding Coding</w:t>
      </w:r>
    </w:p>
    <w:p w14:paraId="605E39D2" w14:textId="77777777" w:rsidR="00C112C0" w:rsidRPr="00885BD0" w:rsidRDefault="00C112C0" w:rsidP="00C112C0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color w:val="auto"/>
          <w:lang w:val="en-GB"/>
        </w:rPr>
      </w:pPr>
    </w:p>
    <w:p w14:paraId="19DD2A0C" w14:textId="447C99DE" w:rsidR="00C112C0" w:rsidRPr="00885BD0" w:rsidRDefault="00C112C0" w:rsidP="006D1CB5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Arial" w:hAnsi="Arial" w:cs="Arial"/>
          <w:b/>
          <w:bCs/>
          <w:color w:val="auto"/>
          <w:lang w:val="en-GB"/>
        </w:rPr>
      </w:pPr>
      <w:r w:rsidRPr="00885BD0">
        <w:rPr>
          <w:rFonts w:ascii="Arial" w:hAnsi="Arial" w:cs="Arial"/>
          <w:b/>
          <w:bCs/>
          <w:color w:val="auto"/>
          <w:lang w:val="en-GB"/>
        </w:rPr>
        <w:t>Nottingham Trent University</w:t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 xml:space="preserve"> </w:t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</w:r>
      <w:r w:rsidR="006D1CB5" w:rsidRPr="00885BD0">
        <w:rPr>
          <w:rFonts w:ascii="Arial" w:hAnsi="Arial" w:cs="Arial"/>
          <w:b/>
          <w:bCs/>
          <w:color w:val="auto"/>
          <w:lang w:val="en-GB"/>
        </w:rPr>
        <w:tab/>
        <w:t>2016</w:t>
      </w:r>
    </w:p>
    <w:p w14:paraId="207FA0EC" w14:textId="3498FD75" w:rsidR="00BB2363" w:rsidRPr="00885BD0" w:rsidRDefault="006D1CB5" w:rsidP="00885BD0">
      <w:pPr>
        <w:pStyle w:val="ListBullet"/>
        <w:numPr>
          <w:ilvl w:val="0"/>
          <w:numId w:val="0"/>
        </w:numPr>
        <w:spacing w:line="480" w:lineRule="auto"/>
        <w:rPr>
          <w:rFonts w:ascii="Arial" w:hAnsi="Arial" w:cs="Arial"/>
          <w:color w:val="auto"/>
          <w:lang w:val="en-GB"/>
        </w:rPr>
      </w:pPr>
      <w:r w:rsidRPr="00885BD0">
        <w:rPr>
          <w:rFonts w:ascii="Arial" w:hAnsi="Arial" w:cs="Arial"/>
          <w:color w:val="auto"/>
          <w:lang w:val="en-GB"/>
        </w:rPr>
        <w:t>BSc Coaching and Sport Science</w:t>
      </w:r>
      <w:bookmarkEnd w:id="8"/>
    </w:p>
    <w:p w14:paraId="29ACCC48" w14:textId="5F63B917" w:rsidR="00885BD0" w:rsidRPr="00885BD0" w:rsidRDefault="00885BD0" w:rsidP="00885BD0">
      <w:pPr>
        <w:widowControl w:val="0"/>
        <w:tabs>
          <w:tab w:val="left" w:pos="500"/>
        </w:tabs>
        <w:autoSpaceDE w:val="0"/>
        <w:autoSpaceDN w:val="0"/>
        <w:spacing w:before="240" w:after="0" w:line="360" w:lineRule="auto"/>
        <w:ind w:right="406"/>
        <w:rPr>
          <w:rFonts w:ascii="Arial" w:hAnsi="Arial" w:cs="Arial"/>
          <w:b/>
          <w:bCs/>
          <w:color w:val="auto"/>
          <w:u w:val="single"/>
        </w:rPr>
      </w:pPr>
      <w:r w:rsidRPr="00885BD0">
        <w:rPr>
          <w:rFonts w:ascii="Arial" w:hAnsi="Arial" w:cs="Arial"/>
          <w:b/>
          <w:bCs/>
          <w:color w:val="auto"/>
          <w:sz w:val="24"/>
          <w:szCs w:val="24"/>
          <w:u w:val="single"/>
        </w:rPr>
        <w:t>Additional Information</w:t>
      </w:r>
    </w:p>
    <w:p w14:paraId="2E63BA73" w14:textId="67BCAE6F" w:rsidR="00885BD0" w:rsidRPr="00885BD0" w:rsidRDefault="00885BD0" w:rsidP="00885BD0">
      <w:pPr>
        <w:pStyle w:val="ListParagraph"/>
        <w:widowControl w:val="0"/>
        <w:numPr>
          <w:ilvl w:val="0"/>
          <w:numId w:val="45"/>
        </w:numPr>
        <w:tabs>
          <w:tab w:val="left" w:pos="500"/>
        </w:tabs>
        <w:autoSpaceDE w:val="0"/>
        <w:autoSpaceDN w:val="0"/>
        <w:spacing w:after="0" w:line="276" w:lineRule="auto"/>
        <w:ind w:right="406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Full driving license A/B</w:t>
      </w:r>
    </w:p>
    <w:p w14:paraId="680238F6" w14:textId="33472C5B" w:rsidR="00885BD0" w:rsidRPr="00885BD0" w:rsidRDefault="00885BD0" w:rsidP="00885BD0">
      <w:pPr>
        <w:pStyle w:val="ListParagraph"/>
        <w:widowControl w:val="0"/>
        <w:numPr>
          <w:ilvl w:val="0"/>
          <w:numId w:val="45"/>
        </w:numPr>
        <w:tabs>
          <w:tab w:val="left" w:pos="500"/>
        </w:tabs>
        <w:autoSpaceDE w:val="0"/>
        <w:autoSpaceDN w:val="0"/>
        <w:spacing w:after="0" w:line="276" w:lineRule="auto"/>
        <w:ind w:right="406"/>
        <w:rPr>
          <w:rFonts w:ascii="Arial" w:hAnsi="Arial" w:cs="Arial"/>
          <w:color w:val="auto"/>
        </w:rPr>
      </w:pPr>
      <w:r w:rsidRPr="00885BD0">
        <w:rPr>
          <w:rFonts w:ascii="Arial" w:hAnsi="Arial" w:cs="Arial"/>
          <w:color w:val="auto"/>
        </w:rPr>
        <w:t>I can commute to workplace or relocate</w:t>
      </w:r>
    </w:p>
    <w:p w14:paraId="3F07378C" w14:textId="77777777" w:rsidR="00885BD0" w:rsidRPr="00885BD0" w:rsidRDefault="00885BD0" w:rsidP="00DA1CED">
      <w:pPr>
        <w:widowControl w:val="0"/>
        <w:tabs>
          <w:tab w:val="left" w:pos="500"/>
        </w:tabs>
        <w:autoSpaceDE w:val="0"/>
        <w:autoSpaceDN w:val="0"/>
        <w:spacing w:after="0" w:line="276" w:lineRule="auto"/>
        <w:ind w:right="406"/>
        <w:rPr>
          <w:rFonts w:ascii="Arial" w:hAnsi="Arial" w:cs="Arial"/>
          <w:b/>
          <w:bCs/>
          <w:color w:val="auto"/>
        </w:rPr>
      </w:pPr>
    </w:p>
    <w:p w14:paraId="57709DB4" w14:textId="77777777" w:rsidR="00885BD0" w:rsidRPr="00885BD0" w:rsidRDefault="00885BD0" w:rsidP="00DA1CED">
      <w:pPr>
        <w:widowControl w:val="0"/>
        <w:tabs>
          <w:tab w:val="left" w:pos="500"/>
        </w:tabs>
        <w:autoSpaceDE w:val="0"/>
        <w:autoSpaceDN w:val="0"/>
        <w:spacing w:after="0" w:line="276" w:lineRule="auto"/>
        <w:ind w:right="406"/>
        <w:rPr>
          <w:rFonts w:ascii="Arial" w:hAnsi="Arial" w:cs="Arial"/>
          <w:b/>
          <w:bCs/>
          <w:color w:val="auto"/>
        </w:rPr>
      </w:pPr>
    </w:p>
    <w:p w14:paraId="0D6341CD" w14:textId="57D54D3A" w:rsidR="003959D0" w:rsidRPr="00885BD0" w:rsidRDefault="00377A8B" w:rsidP="00590BCC">
      <w:pPr>
        <w:widowControl w:val="0"/>
        <w:tabs>
          <w:tab w:val="left" w:pos="500"/>
        </w:tabs>
        <w:autoSpaceDE w:val="0"/>
        <w:autoSpaceDN w:val="0"/>
        <w:spacing w:after="0" w:line="360" w:lineRule="auto"/>
        <w:ind w:right="406"/>
        <w:rPr>
          <w:rFonts w:ascii="Arial" w:hAnsi="Arial" w:cs="Arial"/>
          <w:b/>
          <w:bCs/>
          <w:color w:val="auto"/>
          <w:sz w:val="24"/>
          <w:szCs w:val="24"/>
        </w:rPr>
      </w:pPr>
      <w:r w:rsidRPr="00885BD0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r w:rsidR="00590BCC" w:rsidRPr="00885BD0">
        <w:rPr>
          <w:rFonts w:ascii="Arial" w:hAnsi="Arial" w:cs="Arial"/>
          <w:b/>
          <w:bCs/>
          <w:color w:val="auto"/>
          <w:sz w:val="24"/>
          <w:szCs w:val="24"/>
        </w:rPr>
        <w:t xml:space="preserve"> a</w:t>
      </w:r>
      <w:r w:rsidRPr="00885BD0">
        <w:rPr>
          <w:rFonts w:ascii="Arial" w:hAnsi="Arial" w:cs="Arial"/>
          <w:b/>
          <w:bCs/>
          <w:color w:val="auto"/>
          <w:sz w:val="24"/>
          <w:szCs w:val="24"/>
        </w:rPr>
        <w:t>vailable on request</w:t>
      </w:r>
    </w:p>
    <w:sectPr w:rsidR="003959D0" w:rsidRPr="00885BD0" w:rsidSect="00450D0E">
      <w:footerReference w:type="default" r:id="rId7"/>
      <w:footerReference w:type="firs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9C08E" w14:textId="77777777" w:rsidR="0088777B" w:rsidRDefault="0088777B">
      <w:pPr>
        <w:spacing w:after="0"/>
      </w:pPr>
      <w:r>
        <w:separator/>
      </w:r>
    </w:p>
  </w:endnote>
  <w:endnote w:type="continuationSeparator" w:id="0">
    <w:p w14:paraId="76A2B693" w14:textId="77777777" w:rsidR="0088777B" w:rsidRDefault="00887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33932" w14:textId="77777777" w:rsidR="00394A6D" w:rsidRPr="00450D0E" w:rsidRDefault="007D00B3">
        <w:pPr>
          <w:pStyle w:val="Footer"/>
          <w:rPr>
            <w:lang w:val="en-GB"/>
          </w:rPr>
        </w:pPr>
        <w:r w:rsidRPr="00450D0E">
          <w:rPr>
            <w:lang w:val="en-GB" w:bidi="en-GB"/>
          </w:rPr>
          <w:fldChar w:fldCharType="begin"/>
        </w:r>
        <w:r w:rsidRPr="00450D0E">
          <w:rPr>
            <w:lang w:val="en-GB" w:bidi="en-GB"/>
          </w:rPr>
          <w:instrText xml:space="preserve"> PAGE   \* MERGEFORMAT </w:instrText>
        </w:r>
        <w:r w:rsidRPr="00450D0E">
          <w:rPr>
            <w:lang w:val="en-GB" w:bidi="en-GB"/>
          </w:rPr>
          <w:fldChar w:fldCharType="separate"/>
        </w:r>
        <w:r w:rsidR="005E5E55" w:rsidRPr="00450D0E">
          <w:rPr>
            <w:noProof/>
            <w:lang w:val="en-GB" w:bidi="en-GB"/>
          </w:rPr>
          <w:t>2</w:t>
        </w:r>
        <w:r w:rsidRPr="00450D0E"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C2D8" w14:textId="037AB935" w:rsidR="004B2B57" w:rsidRPr="004B2B57" w:rsidRDefault="004B2B57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0D2A1" w14:textId="77777777" w:rsidR="0088777B" w:rsidRDefault="0088777B">
      <w:pPr>
        <w:spacing w:after="0"/>
      </w:pPr>
      <w:r>
        <w:separator/>
      </w:r>
    </w:p>
  </w:footnote>
  <w:footnote w:type="continuationSeparator" w:id="0">
    <w:p w14:paraId="17A6872B" w14:textId="77777777" w:rsidR="0088777B" w:rsidRDefault="008877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834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B05B86"/>
    <w:multiLevelType w:val="hybridMultilevel"/>
    <w:tmpl w:val="97B0D314"/>
    <w:lvl w:ilvl="0" w:tplc="7BD65F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480296"/>
    <w:multiLevelType w:val="hybridMultilevel"/>
    <w:tmpl w:val="E51033C0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F0B92"/>
    <w:multiLevelType w:val="hybridMultilevel"/>
    <w:tmpl w:val="15523880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05484C"/>
    <w:multiLevelType w:val="hybridMultilevel"/>
    <w:tmpl w:val="8A961F06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155F9"/>
    <w:multiLevelType w:val="hybridMultilevel"/>
    <w:tmpl w:val="C68A1780"/>
    <w:lvl w:ilvl="0" w:tplc="EAE88978">
      <w:start w:val="1"/>
      <w:numFmt w:val="bullet"/>
      <w:lvlText w:val=""/>
      <w:lvlJc w:val="left"/>
      <w:pPr>
        <w:ind w:left="500" w:hanging="177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C142738">
      <w:numFmt w:val="bullet"/>
      <w:lvlText w:val="•"/>
      <w:lvlJc w:val="left"/>
      <w:pPr>
        <w:ind w:left="2328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E16D5B8">
      <w:numFmt w:val="bullet"/>
      <w:lvlText w:val="•"/>
      <w:lvlJc w:val="left"/>
      <w:pPr>
        <w:ind w:left="100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70AC144">
      <w:numFmt w:val="bullet"/>
      <w:lvlText w:val="•"/>
      <w:lvlJc w:val="left"/>
      <w:pPr>
        <w:ind w:left="3368" w:hanging="177"/>
      </w:pPr>
      <w:rPr>
        <w:rFonts w:hint="default"/>
        <w:lang w:val="en-US" w:eastAsia="en-US" w:bidi="ar-SA"/>
      </w:rPr>
    </w:lvl>
    <w:lvl w:ilvl="4" w:tplc="CE6CC586">
      <w:numFmt w:val="bullet"/>
      <w:lvlText w:val="•"/>
      <w:lvlJc w:val="left"/>
      <w:pPr>
        <w:ind w:left="4416" w:hanging="177"/>
      </w:pPr>
      <w:rPr>
        <w:rFonts w:hint="default"/>
        <w:lang w:val="en-US" w:eastAsia="en-US" w:bidi="ar-SA"/>
      </w:rPr>
    </w:lvl>
    <w:lvl w:ilvl="5" w:tplc="20ACA8B2">
      <w:numFmt w:val="bullet"/>
      <w:lvlText w:val="•"/>
      <w:lvlJc w:val="left"/>
      <w:pPr>
        <w:ind w:left="5464" w:hanging="177"/>
      </w:pPr>
      <w:rPr>
        <w:rFonts w:hint="default"/>
        <w:lang w:val="en-US" w:eastAsia="en-US" w:bidi="ar-SA"/>
      </w:rPr>
    </w:lvl>
    <w:lvl w:ilvl="6" w:tplc="687A7F5A">
      <w:numFmt w:val="bullet"/>
      <w:lvlText w:val="•"/>
      <w:lvlJc w:val="left"/>
      <w:pPr>
        <w:ind w:left="6512" w:hanging="177"/>
      </w:pPr>
      <w:rPr>
        <w:rFonts w:hint="default"/>
        <w:lang w:val="en-US" w:eastAsia="en-US" w:bidi="ar-SA"/>
      </w:rPr>
    </w:lvl>
    <w:lvl w:ilvl="7" w:tplc="331E96F4">
      <w:numFmt w:val="bullet"/>
      <w:lvlText w:val="•"/>
      <w:lvlJc w:val="left"/>
      <w:pPr>
        <w:ind w:left="7561" w:hanging="177"/>
      </w:pPr>
      <w:rPr>
        <w:rFonts w:hint="default"/>
        <w:lang w:val="en-US" w:eastAsia="en-US" w:bidi="ar-SA"/>
      </w:rPr>
    </w:lvl>
    <w:lvl w:ilvl="8" w:tplc="9F16A848">
      <w:numFmt w:val="bullet"/>
      <w:lvlText w:val="•"/>
      <w:lvlJc w:val="left"/>
      <w:pPr>
        <w:ind w:left="8609" w:hanging="177"/>
      </w:pPr>
      <w:rPr>
        <w:rFonts w:hint="default"/>
        <w:lang w:val="en-US" w:eastAsia="en-US" w:bidi="ar-SA"/>
      </w:rPr>
    </w:lvl>
  </w:abstractNum>
  <w:abstractNum w:abstractNumId="15" w15:restartNumberingAfterBreak="0">
    <w:nsid w:val="17BD6B51"/>
    <w:multiLevelType w:val="hybridMultilevel"/>
    <w:tmpl w:val="B0785B5E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40C4B"/>
    <w:multiLevelType w:val="hybridMultilevel"/>
    <w:tmpl w:val="9104D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86A9D"/>
    <w:multiLevelType w:val="multilevel"/>
    <w:tmpl w:val="D996071C"/>
    <w:lvl w:ilvl="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1F4C4C17"/>
    <w:multiLevelType w:val="hybridMultilevel"/>
    <w:tmpl w:val="5498B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926B6"/>
    <w:multiLevelType w:val="hybridMultilevel"/>
    <w:tmpl w:val="F266CA08"/>
    <w:lvl w:ilvl="0" w:tplc="0D0E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3AC96F65"/>
    <w:multiLevelType w:val="hybridMultilevel"/>
    <w:tmpl w:val="9970CC76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7641E"/>
    <w:multiLevelType w:val="hybridMultilevel"/>
    <w:tmpl w:val="2E5A916E"/>
    <w:lvl w:ilvl="0" w:tplc="970AC14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Aptos" w:eastAsiaTheme="minorEastAsia" w:hAnsi="Aptos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7C1987"/>
    <w:multiLevelType w:val="hybridMultilevel"/>
    <w:tmpl w:val="2DD0E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922581"/>
    <w:multiLevelType w:val="hybridMultilevel"/>
    <w:tmpl w:val="FFD89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ED3FCE"/>
    <w:multiLevelType w:val="hybridMultilevel"/>
    <w:tmpl w:val="15E6692E"/>
    <w:lvl w:ilvl="0" w:tplc="7BD65F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DF086D"/>
    <w:multiLevelType w:val="hybridMultilevel"/>
    <w:tmpl w:val="FE268592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45F76"/>
    <w:multiLevelType w:val="hybridMultilevel"/>
    <w:tmpl w:val="DEC26B7C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FB"/>
    <w:multiLevelType w:val="hybridMultilevel"/>
    <w:tmpl w:val="2744A9BC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E0DB8"/>
    <w:multiLevelType w:val="multilevel"/>
    <w:tmpl w:val="C47A38F0"/>
    <w:lvl w:ilvl="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31" w15:restartNumberingAfterBreak="0">
    <w:nsid w:val="6B196BC3"/>
    <w:multiLevelType w:val="hybridMultilevel"/>
    <w:tmpl w:val="D2FEF2A6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2" w15:restartNumberingAfterBreak="0">
    <w:nsid w:val="6F375133"/>
    <w:multiLevelType w:val="hybridMultilevel"/>
    <w:tmpl w:val="5826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4444E"/>
    <w:multiLevelType w:val="multilevel"/>
    <w:tmpl w:val="F3D84B2E"/>
    <w:lvl w:ilvl="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34" w15:restartNumberingAfterBreak="0">
    <w:nsid w:val="73776191"/>
    <w:multiLevelType w:val="hybridMultilevel"/>
    <w:tmpl w:val="7D9C4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76E7F"/>
    <w:multiLevelType w:val="hybridMultilevel"/>
    <w:tmpl w:val="A946602A"/>
    <w:lvl w:ilvl="0" w:tplc="7BD65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82486"/>
    <w:multiLevelType w:val="multilevel"/>
    <w:tmpl w:val="D996071C"/>
    <w:lvl w:ilvl="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37" w15:restartNumberingAfterBreak="0">
    <w:nsid w:val="7F5A7FD0"/>
    <w:multiLevelType w:val="multilevel"/>
    <w:tmpl w:val="13A4DD28"/>
    <w:lvl w:ilvl="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num w:numId="1" w16cid:durableId="1697540487">
    <w:abstractNumId w:val="9"/>
  </w:num>
  <w:num w:numId="2" w16cid:durableId="1628703737">
    <w:abstractNumId w:val="9"/>
    <w:lvlOverride w:ilvl="0">
      <w:startOverride w:val="1"/>
    </w:lvlOverride>
  </w:num>
  <w:num w:numId="3" w16cid:durableId="1629045656">
    <w:abstractNumId w:val="9"/>
    <w:lvlOverride w:ilvl="0">
      <w:startOverride w:val="1"/>
    </w:lvlOverride>
  </w:num>
  <w:num w:numId="4" w16cid:durableId="713625083">
    <w:abstractNumId w:val="9"/>
    <w:lvlOverride w:ilvl="0">
      <w:startOverride w:val="1"/>
    </w:lvlOverride>
  </w:num>
  <w:num w:numId="5" w16cid:durableId="1229615349">
    <w:abstractNumId w:val="7"/>
  </w:num>
  <w:num w:numId="6" w16cid:durableId="1116481149">
    <w:abstractNumId w:val="6"/>
  </w:num>
  <w:num w:numId="7" w16cid:durableId="628782761">
    <w:abstractNumId w:val="5"/>
  </w:num>
  <w:num w:numId="8" w16cid:durableId="817383551">
    <w:abstractNumId w:val="4"/>
  </w:num>
  <w:num w:numId="9" w16cid:durableId="147944235">
    <w:abstractNumId w:val="8"/>
  </w:num>
  <w:num w:numId="10" w16cid:durableId="524056314">
    <w:abstractNumId w:val="3"/>
  </w:num>
  <w:num w:numId="11" w16cid:durableId="513154811">
    <w:abstractNumId w:val="2"/>
  </w:num>
  <w:num w:numId="12" w16cid:durableId="1996032775">
    <w:abstractNumId w:val="1"/>
  </w:num>
  <w:num w:numId="13" w16cid:durableId="319507334">
    <w:abstractNumId w:val="0"/>
  </w:num>
  <w:num w:numId="14" w16cid:durableId="1400667715">
    <w:abstractNumId w:val="20"/>
  </w:num>
  <w:num w:numId="15" w16cid:durableId="1267155690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406564334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379475530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85724537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548612820">
    <w:abstractNumId w:val="25"/>
  </w:num>
  <w:num w:numId="20" w16cid:durableId="201597654">
    <w:abstractNumId w:val="22"/>
  </w:num>
  <w:num w:numId="21" w16cid:durableId="1127510751">
    <w:abstractNumId w:val="14"/>
  </w:num>
  <w:num w:numId="22" w16cid:durableId="372048355">
    <w:abstractNumId w:val="18"/>
  </w:num>
  <w:num w:numId="23" w16cid:durableId="862327843">
    <w:abstractNumId w:val="19"/>
  </w:num>
  <w:num w:numId="24" w16cid:durableId="1453016243">
    <w:abstractNumId w:val="23"/>
  </w:num>
  <w:num w:numId="25" w16cid:durableId="686176662">
    <w:abstractNumId w:val="32"/>
  </w:num>
  <w:num w:numId="26" w16cid:durableId="1400976012">
    <w:abstractNumId w:val="34"/>
  </w:num>
  <w:num w:numId="27" w16cid:durableId="325136794">
    <w:abstractNumId w:val="16"/>
  </w:num>
  <w:num w:numId="28" w16cid:durableId="771050314">
    <w:abstractNumId w:val="37"/>
  </w:num>
  <w:num w:numId="29" w16cid:durableId="1566648761">
    <w:abstractNumId w:val="10"/>
  </w:num>
  <w:num w:numId="30" w16cid:durableId="367528588">
    <w:abstractNumId w:val="26"/>
  </w:num>
  <w:num w:numId="31" w16cid:durableId="370811661">
    <w:abstractNumId w:val="29"/>
  </w:num>
  <w:num w:numId="32" w16cid:durableId="644898953">
    <w:abstractNumId w:val="21"/>
  </w:num>
  <w:num w:numId="33" w16cid:durableId="1246302307">
    <w:abstractNumId w:val="35"/>
  </w:num>
  <w:num w:numId="34" w16cid:durableId="1248149861">
    <w:abstractNumId w:val="12"/>
  </w:num>
  <w:num w:numId="35" w16cid:durableId="31619547">
    <w:abstractNumId w:val="13"/>
  </w:num>
  <w:num w:numId="36" w16cid:durableId="715660458">
    <w:abstractNumId w:val="27"/>
  </w:num>
  <w:num w:numId="37" w16cid:durableId="405491959">
    <w:abstractNumId w:val="28"/>
  </w:num>
  <w:num w:numId="38" w16cid:durableId="1909998329">
    <w:abstractNumId w:val="11"/>
  </w:num>
  <w:num w:numId="39" w16cid:durableId="1579050284">
    <w:abstractNumId w:val="15"/>
  </w:num>
  <w:num w:numId="40" w16cid:durableId="1950358592">
    <w:abstractNumId w:val="36"/>
  </w:num>
  <w:num w:numId="41" w16cid:durableId="1819957888">
    <w:abstractNumId w:val="17"/>
  </w:num>
  <w:num w:numId="42" w16cid:durableId="1868131350">
    <w:abstractNumId w:val="30"/>
  </w:num>
  <w:num w:numId="43" w16cid:durableId="333999270">
    <w:abstractNumId w:val="33"/>
  </w:num>
  <w:num w:numId="44" w16cid:durableId="320230727">
    <w:abstractNumId w:val="24"/>
  </w:num>
  <w:num w:numId="45" w16cid:durableId="3868803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A7"/>
    <w:rsid w:val="00075179"/>
    <w:rsid w:val="00075334"/>
    <w:rsid w:val="000A6E88"/>
    <w:rsid w:val="000C5778"/>
    <w:rsid w:val="00124B95"/>
    <w:rsid w:val="00143453"/>
    <w:rsid w:val="001516A7"/>
    <w:rsid w:val="00165748"/>
    <w:rsid w:val="00180BFB"/>
    <w:rsid w:val="00190156"/>
    <w:rsid w:val="00194612"/>
    <w:rsid w:val="001B205B"/>
    <w:rsid w:val="001C15F4"/>
    <w:rsid w:val="001C2AD7"/>
    <w:rsid w:val="00235D5B"/>
    <w:rsid w:val="00247F4D"/>
    <w:rsid w:val="002717CC"/>
    <w:rsid w:val="002969DA"/>
    <w:rsid w:val="002A122A"/>
    <w:rsid w:val="002A647D"/>
    <w:rsid w:val="002F3178"/>
    <w:rsid w:val="0030253D"/>
    <w:rsid w:val="00372541"/>
    <w:rsid w:val="00374627"/>
    <w:rsid w:val="00377A8B"/>
    <w:rsid w:val="00394A6D"/>
    <w:rsid w:val="003959D0"/>
    <w:rsid w:val="003C3304"/>
    <w:rsid w:val="003E7A63"/>
    <w:rsid w:val="003F19B9"/>
    <w:rsid w:val="0040020B"/>
    <w:rsid w:val="004476A1"/>
    <w:rsid w:val="00450D0E"/>
    <w:rsid w:val="0048408D"/>
    <w:rsid w:val="004B2B57"/>
    <w:rsid w:val="004E33A2"/>
    <w:rsid w:val="004F5B5E"/>
    <w:rsid w:val="00500C0C"/>
    <w:rsid w:val="005114E7"/>
    <w:rsid w:val="005320A8"/>
    <w:rsid w:val="00544F00"/>
    <w:rsid w:val="00555829"/>
    <w:rsid w:val="00561598"/>
    <w:rsid w:val="005775F7"/>
    <w:rsid w:val="00580BE7"/>
    <w:rsid w:val="00590BCC"/>
    <w:rsid w:val="005E5E55"/>
    <w:rsid w:val="005E6049"/>
    <w:rsid w:val="00616068"/>
    <w:rsid w:val="006777BB"/>
    <w:rsid w:val="006D1CB5"/>
    <w:rsid w:val="006E0E19"/>
    <w:rsid w:val="006E115D"/>
    <w:rsid w:val="006E401C"/>
    <w:rsid w:val="006F489C"/>
    <w:rsid w:val="006F4E0F"/>
    <w:rsid w:val="007257E4"/>
    <w:rsid w:val="007376E1"/>
    <w:rsid w:val="0077621B"/>
    <w:rsid w:val="00783E8C"/>
    <w:rsid w:val="007963CE"/>
    <w:rsid w:val="007D00B3"/>
    <w:rsid w:val="007D4E17"/>
    <w:rsid w:val="00827F64"/>
    <w:rsid w:val="00831EFA"/>
    <w:rsid w:val="008604CE"/>
    <w:rsid w:val="00882D28"/>
    <w:rsid w:val="00885BD0"/>
    <w:rsid w:val="0088777B"/>
    <w:rsid w:val="008916B6"/>
    <w:rsid w:val="00892B63"/>
    <w:rsid w:val="0089435A"/>
    <w:rsid w:val="008C2855"/>
    <w:rsid w:val="008D65E1"/>
    <w:rsid w:val="008E10EB"/>
    <w:rsid w:val="00916CB8"/>
    <w:rsid w:val="009209B8"/>
    <w:rsid w:val="0097233A"/>
    <w:rsid w:val="009763C8"/>
    <w:rsid w:val="00990F81"/>
    <w:rsid w:val="009A1EE9"/>
    <w:rsid w:val="009B4FE3"/>
    <w:rsid w:val="009B7E69"/>
    <w:rsid w:val="009D13DF"/>
    <w:rsid w:val="009D3302"/>
    <w:rsid w:val="00A02D1D"/>
    <w:rsid w:val="00A406E8"/>
    <w:rsid w:val="00A60C7C"/>
    <w:rsid w:val="00A63B2E"/>
    <w:rsid w:val="00A736FF"/>
    <w:rsid w:val="00A8131A"/>
    <w:rsid w:val="00A867A9"/>
    <w:rsid w:val="00AC6470"/>
    <w:rsid w:val="00AF4CC8"/>
    <w:rsid w:val="00B355A2"/>
    <w:rsid w:val="00B67B99"/>
    <w:rsid w:val="00B769EE"/>
    <w:rsid w:val="00BB2363"/>
    <w:rsid w:val="00BD28A1"/>
    <w:rsid w:val="00C112C0"/>
    <w:rsid w:val="00C53178"/>
    <w:rsid w:val="00C57E43"/>
    <w:rsid w:val="00C72B59"/>
    <w:rsid w:val="00C877C0"/>
    <w:rsid w:val="00CA211D"/>
    <w:rsid w:val="00CC67BD"/>
    <w:rsid w:val="00CC75DB"/>
    <w:rsid w:val="00CD652C"/>
    <w:rsid w:val="00D05303"/>
    <w:rsid w:val="00D33143"/>
    <w:rsid w:val="00D56207"/>
    <w:rsid w:val="00D765AF"/>
    <w:rsid w:val="00D962D0"/>
    <w:rsid w:val="00DA1CED"/>
    <w:rsid w:val="00DD4208"/>
    <w:rsid w:val="00DE700C"/>
    <w:rsid w:val="00DF6437"/>
    <w:rsid w:val="00E00B6B"/>
    <w:rsid w:val="00E35CE1"/>
    <w:rsid w:val="00E6120C"/>
    <w:rsid w:val="00E64F9C"/>
    <w:rsid w:val="00E9180D"/>
    <w:rsid w:val="00E91AB9"/>
    <w:rsid w:val="00E978F5"/>
    <w:rsid w:val="00E97C87"/>
    <w:rsid w:val="00EA2B92"/>
    <w:rsid w:val="00EA607B"/>
    <w:rsid w:val="00EB1EE4"/>
    <w:rsid w:val="00EE467B"/>
    <w:rsid w:val="00F37569"/>
    <w:rsid w:val="00F45285"/>
    <w:rsid w:val="00F6425B"/>
    <w:rsid w:val="00FA63D1"/>
    <w:rsid w:val="00FC1CBF"/>
    <w:rsid w:val="00FD4BD2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4278C"/>
  <w15:chartTrackingRefBased/>
  <w15:docId w15:val="{F6BE5752-A185-47C0-82CC-685B414B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D0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Functiona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EF63F28DC4499B8665CEAD46D3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48620-8B27-4A84-ADDD-9FF13B1F3C3C}"/>
      </w:docPartPr>
      <w:docPartBody>
        <w:p w:rsidR="007127BF" w:rsidRDefault="007127BF">
          <w:pPr>
            <w:pStyle w:val="18EF63F28DC4499B8665CEAD46D36BF3"/>
          </w:pPr>
          <w:r w:rsidRPr="00450D0E">
            <w:rPr>
              <w:lang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BF"/>
    <w:rsid w:val="00075179"/>
    <w:rsid w:val="000E4FA2"/>
    <w:rsid w:val="00165748"/>
    <w:rsid w:val="001C15F4"/>
    <w:rsid w:val="002B663E"/>
    <w:rsid w:val="00372541"/>
    <w:rsid w:val="00580BE7"/>
    <w:rsid w:val="007127BF"/>
    <w:rsid w:val="00783E8C"/>
    <w:rsid w:val="007C32DE"/>
    <w:rsid w:val="008574DA"/>
    <w:rsid w:val="008604CE"/>
    <w:rsid w:val="008D65E1"/>
    <w:rsid w:val="009202E3"/>
    <w:rsid w:val="009B2128"/>
    <w:rsid w:val="009D13DF"/>
    <w:rsid w:val="00A06A7F"/>
    <w:rsid w:val="00A16E7B"/>
    <w:rsid w:val="00AA271F"/>
    <w:rsid w:val="00B825C7"/>
    <w:rsid w:val="00BE0A9D"/>
    <w:rsid w:val="00D235DF"/>
    <w:rsid w:val="00DF6437"/>
    <w:rsid w:val="00E91AB9"/>
    <w:rsid w:val="00FC0571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EF63F28DC4499B8665CEAD46D36BF3">
    <w:name w:val="18EF63F28DC4499B8665CEAD46D36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CV.dotx</Template>
  <TotalTime>618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Parente</dc:creator>
  <cp:keywords/>
  <dc:description>Jorge Parente</dc:description>
  <cp:lastModifiedBy>Jorge Parente</cp:lastModifiedBy>
  <cp:revision>34</cp:revision>
  <dcterms:created xsi:type="dcterms:W3CDTF">2024-08-28T09:42:00Z</dcterms:created>
  <dcterms:modified xsi:type="dcterms:W3CDTF">2024-10-08T17:00:00Z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